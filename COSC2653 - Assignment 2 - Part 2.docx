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501A" w14:textId="77777777" w:rsidR="00814823" w:rsidRPr="0034339E" w:rsidRDefault="00814823" w:rsidP="00814823">
      <w:pPr>
        <w:rPr>
          <w:b/>
          <w:bCs/>
        </w:rPr>
      </w:pPr>
      <w:bookmarkStart w:id="0" w:name="_Hlk95077515"/>
      <w:bookmarkEnd w:id="0"/>
    </w:p>
    <w:tbl>
      <w:tblPr>
        <w:tblStyle w:val="PlainTable4"/>
        <w:tblW w:w="12256" w:type="dxa"/>
        <w:jc w:val="center"/>
        <w:tblLook w:val="04A0" w:firstRow="1" w:lastRow="0" w:firstColumn="1" w:lastColumn="0" w:noHBand="0" w:noVBand="1"/>
        <w:tblDescription w:val="Layout table"/>
      </w:tblPr>
      <w:tblGrid>
        <w:gridCol w:w="12256"/>
      </w:tblGrid>
      <w:tr w:rsidR="00814823" w14:paraId="66CE0E05" w14:textId="77777777" w:rsidTr="0038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Mar>
              <w:top w:w="2808" w:type="dxa"/>
              <w:left w:w="115" w:type="dxa"/>
              <w:right w:w="115" w:type="dxa"/>
            </w:tcMar>
          </w:tcPr>
          <w:p w14:paraId="2AADC0E6" w14:textId="77777777" w:rsidR="00814823" w:rsidRPr="008F5585" w:rsidRDefault="00814823" w:rsidP="008F5585">
            <w:pPr>
              <w:pStyle w:val="ReportTitle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8C92680" wp14:editId="21D41824">
                      <wp:extent cx="6553200" cy="1001865"/>
                      <wp:effectExtent l="0" t="0" r="0" b="8255"/>
                      <wp:docPr id="24" name="Text Box 24" descr="Text box to enter 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53200" cy="10018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52"/>
                                      <w:szCs w:val="52"/>
                                    </w:rPr>
                                    <w:alias w:val="Enter document title:"/>
                                    <w:tag w:val=""/>
                                    <w:id w:val="1159278023"/>
                                    <w:placeholder>
                                      <w:docPart w:val="E167D0F5D9B64EA2B2E3BE686717286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43BC0A95" w14:textId="0C260C1D" w:rsidR="00814823" w:rsidRPr="00C46E1D" w:rsidRDefault="00292E60" w:rsidP="00C46E1D">
                                      <w:pPr>
                                        <w:pStyle w:val="ReportTitle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 w:rsidRPr="00C46E1D">
                                        <w:rPr>
                                          <w:b/>
                                          <w:sz w:val="52"/>
                                          <w:szCs w:val="52"/>
                                        </w:rPr>
                                        <w:t>COSC2653</w:t>
                                      </w:r>
                                      <w:r w:rsidR="00C46E1D" w:rsidRPr="00C46E1D">
                                        <w:rPr>
                                          <w:b/>
                                          <w:sz w:val="52"/>
                                          <w:szCs w:val="52"/>
                                        </w:rPr>
                                        <w:br/>
                                      </w:r>
                                      <w:r w:rsidRPr="00C46E1D">
                                        <w:rPr>
                                          <w:b/>
                                          <w:sz w:val="52"/>
                                          <w:szCs w:val="52"/>
                                        </w:rPr>
                                        <w:t>User-Centered</w:t>
                                      </w:r>
                                      <w:r w:rsidR="00386AE8" w:rsidRPr="00C46E1D">
                                        <w:rPr>
                                          <w:b/>
                                          <w:sz w:val="52"/>
                                          <w:szCs w:val="52"/>
                                        </w:rPr>
                                        <w:t xml:space="preserve"> </w:t>
                                      </w:r>
                                      <w:r w:rsidRPr="00C46E1D">
                                        <w:rPr>
                                          <w:b/>
                                          <w:sz w:val="52"/>
                                          <w:szCs w:val="52"/>
                                        </w:rPr>
                                        <w:t>Design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8C9268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26" type="#_x0000_t202" alt="Text box to enter title" style="width:516pt;height:7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sz w:val="52"/>
                                <w:szCs w:val="52"/>
                              </w:rPr>
                              <w:alias w:val="Enter document title:"/>
                              <w:tag w:val=""/>
                              <w:id w:val="1159278023"/>
                              <w:placeholder>
                                <w:docPart w:val="E167D0F5D9B64EA2B2E3BE686717286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43BC0A95" w14:textId="0C260C1D" w:rsidR="00814823" w:rsidRPr="00C46E1D" w:rsidRDefault="00292E60" w:rsidP="00C46E1D">
                                <w:pPr>
                                  <w:pStyle w:val="ReportTitle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C46E1D">
                                  <w:rPr>
                                    <w:b/>
                                    <w:sz w:val="52"/>
                                    <w:szCs w:val="52"/>
                                  </w:rPr>
                                  <w:t>COSC2653</w:t>
                                </w:r>
                                <w:r w:rsidR="00C46E1D" w:rsidRPr="00C46E1D">
                                  <w:rPr>
                                    <w:b/>
                                    <w:sz w:val="52"/>
                                    <w:szCs w:val="52"/>
                                  </w:rPr>
                                  <w:br/>
                                </w:r>
                                <w:r w:rsidRPr="00C46E1D">
                                  <w:rPr>
                                    <w:b/>
                                    <w:sz w:val="52"/>
                                    <w:szCs w:val="52"/>
                                  </w:rPr>
                                  <w:t>User-Centered</w:t>
                                </w:r>
                                <w:r w:rsidR="00386AE8" w:rsidRPr="00C46E1D">
                                  <w:rPr>
                                    <w:b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 w:rsidRPr="00C46E1D">
                                  <w:rPr>
                                    <w:b/>
                                    <w:sz w:val="52"/>
                                    <w:szCs w:val="52"/>
                                  </w:rPr>
                                  <w:t>Design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B5931B4" wp14:editId="73FFA785">
                      <wp:extent cx="3202305" cy="333375"/>
                      <wp:effectExtent l="0" t="0" r="0" b="9525"/>
                      <wp:docPr id="18" name="Rectangle 18" descr="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2305" cy="333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873A77C" id="Rectangle 18" o:spid="_x0000_s1026" alt="Line" style="width:252.15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" fillcolor="#cb400b [2415]" stroked="f" strokeweight="2.25pt">
                      <w10:anchorlock/>
                    </v:rect>
                  </w:pict>
                </mc:Fallback>
              </mc:AlternateContent>
            </w:r>
          </w:p>
        </w:tc>
      </w:tr>
      <w:tr w:rsidR="00814823" w14:paraId="41722918" w14:textId="77777777" w:rsidTr="000C2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09FCC730" w14:textId="77777777" w:rsidR="00814823" w:rsidRPr="005D120C" w:rsidRDefault="00814823" w:rsidP="000C2E5D">
            <w:pPr>
              <w:tabs>
                <w:tab w:val="left" w:pos="397"/>
                <w:tab w:val="center" w:pos="5695"/>
              </w:tabs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color w:val="F3642C" w:themeColor="text2"/>
                <w:spacing w:val="5"/>
                <w:kern w:val="28"/>
                <w:sz w:val="24"/>
                <w:szCs w:val="24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73C04158" wp14:editId="3197BBA4">
                      <wp:extent cx="3515096" cy="714375"/>
                      <wp:effectExtent l="0" t="0" r="0" b="9525"/>
                      <wp:docPr id="25" name="Text Box 25" descr="Text box to enter sub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5096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Enter document subtitle:"/>
                                    <w:tag w:val="Enter document subtitle:"/>
                                    <w:id w:val="-826216229"/>
                                    <w:placeholder>
                                      <w:docPart w:val="56F5E869A66340A79D909E151333A74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284587EA" w14:textId="669EC4D9" w:rsidR="00814823" w:rsidRDefault="00292E60" w:rsidP="00814823">
                                      <w:pPr>
                                        <w:pStyle w:val="Subtitle"/>
                                        <w:jc w:val="center"/>
                                      </w:pPr>
                                      <w:r>
                                        <w:t xml:space="preserve">COSC2653 - Assignment </w:t>
                                      </w:r>
                                      <w:r w:rsidR="00FF10CE">
                                        <w:t>2</w:t>
                                      </w:r>
                                      <w:r w:rsidR="00516593">
                                        <w:t xml:space="preserve"> – Part 2</w:t>
                                      </w:r>
                                      <w:r>
                                        <w:br/>
                                      </w:r>
                                      <w:r w:rsidR="00FF10CE">
                                        <w:t>0</w:t>
                                      </w:r>
                                      <w:r w:rsidR="0081422A">
                                        <w:t>6</w:t>
                                      </w:r>
                                      <w:r>
                                        <w:t>/0</w:t>
                                      </w:r>
                                      <w:r w:rsidR="00516593">
                                        <w:t>3</w:t>
                                      </w:r>
                                      <w:r>
                                        <w:t>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3C04158" id="Text Box 25" o:spid="_x0000_s1027" type="#_x0000_t202" alt="Text box to enter subtitle" style="width:276.8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" filled="f" stroked="f">
                      <v:textbox>
                        <w:txbxContent>
                          <w:sdt>
                            <w:sdtPr>
                              <w:alias w:val="Enter document subtitle:"/>
                              <w:tag w:val="Enter document subtitle:"/>
                              <w:id w:val="-826216229"/>
                              <w:placeholder>
                                <w:docPart w:val="56F5E869A66340A79D909E151333A74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284587EA" w14:textId="669EC4D9" w:rsidR="00814823" w:rsidRDefault="00292E60" w:rsidP="00814823">
                                <w:pPr>
                                  <w:pStyle w:val="Subtitle"/>
                                  <w:jc w:val="center"/>
                                </w:pPr>
                                <w:r>
                                  <w:t xml:space="preserve">COSC2653 - Assignment </w:t>
                                </w:r>
                                <w:r w:rsidR="00FF10CE">
                                  <w:t>2</w:t>
                                </w:r>
                                <w:r w:rsidR="00516593">
                                  <w:t xml:space="preserve"> – Part 2</w:t>
                                </w:r>
                                <w:r>
                                  <w:br/>
                                </w:r>
                                <w:r w:rsidR="00FF10CE">
                                  <w:t>0</w:t>
                                </w:r>
                                <w:r w:rsidR="0081422A">
                                  <w:t>6</w:t>
                                </w:r>
                                <w:r>
                                  <w:t>/0</w:t>
                                </w:r>
                                <w:r w:rsidR="00516593">
                                  <w:t>3</w:t>
                                </w:r>
                                <w:r>
                                  <w:t>/2022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246A498D" w14:textId="77777777" w:rsidTr="000C2E5D">
        <w:trPr>
          <w:trHeight w:val="2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3F1D5A" w:themeFill="accent1"/>
            <w:vAlign w:val="center"/>
          </w:tcPr>
          <w:p w14:paraId="539F6173" w14:textId="625748A9" w:rsidR="00814823" w:rsidRPr="00292E60" w:rsidRDefault="00292E60" w:rsidP="00292E6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br/>
              <w:t>Prepared by: Adam Mutimer (S3875753)</w:t>
            </w:r>
            <w:r>
              <w:rPr>
                <w:color w:val="FFFFFF" w:themeColor="background1"/>
              </w:rPr>
              <w:br/>
            </w:r>
            <w:r w:rsidRPr="00292E60">
              <w:rPr>
                <w:color w:val="FFFFFF" w:themeColor="background1"/>
              </w:rPr>
              <w:t>https://github.com/AdamM-AU</w:t>
            </w:r>
          </w:p>
        </w:tc>
      </w:tr>
      <w:tr w:rsidR="00814823" w14:paraId="06E80429" w14:textId="77777777" w:rsidTr="0060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1C9478B9" w14:textId="77777777" w:rsidR="00814823" w:rsidRDefault="00814823" w:rsidP="006045D9"/>
        </w:tc>
      </w:tr>
    </w:tbl>
    <w:p w14:paraId="4FE9D625" w14:textId="7453AB34" w:rsidR="00292E60" w:rsidRDefault="00292E60" w:rsidP="001C62C8">
      <w:pPr>
        <w:rPr>
          <w:sz w:val="24"/>
        </w:rPr>
      </w:pPr>
    </w:p>
    <w:p w14:paraId="48DBD7CF" w14:textId="6D570CD2" w:rsidR="00292E60" w:rsidRDefault="00292E60" w:rsidP="00516593">
      <w:pPr>
        <w:pStyle w:val="Heading4"/>
      </w:pPr>
      <w:r>
        <w:rPr>
          <w:sz w:val="24"/>
        </w:rPr>
        <w:br w:type="page"/>
      </w:r>
      <w:r w:rsidR="00516593">
        <w:lastRenderedPageBreak/>
        <w:t xml:space="preserve">High-fidelity </w:t>
      </w:r>
      <w:r w:rsidR="00516593">
        <w:t>P</w:t>
      </w:r>
      <w:r w:rsidR="00516593">
        <w:t>rototype</w:t>
      </w:r>
      <w:r w:rsidR="00516593">
        <w:t xml:space="preserve"> URL:</w:t>
      </w:r>
    </w:p>
    <w:p w14:paraId="3F93D7B7" w14:textId="298E4582" w:rsidR="00516593" w:rsidRDefault="00516593" w:rsidP="00516593">
      <w:hyperlink r:id="rId11" w:history="1">
        <w:r w:rsidRPr="00465E41">
          <w:rPr>
            <w:rStyle w:val="Hyperlink"/>
          </w:rPr>
          <w:t>https://www.figma.com/file/HKGyhpUvBRfmn9apMETORY/Phototype-(Proof)?node-id=0%3A1</w:t>
        </w:r>
      </w:hyperlink>
    </w:p>
    <w:p w14:paraId="3D745A78" w14:textId="3073B6E0" w:rsidR="00516593" w:rsidRDefault="00516593" w:rsidP="00516593"/>
    <w:p w14:paraId="623B7941" w14:textId="6EF127D5" w:rsidR="00516593" w:rsidRDefault="00516593" w:rsidP="00516593">
      <w:pPr>
        <w:pStyle w:val="Heading3"/>
      </w:pPr>
      <w:r>
        <w:t>References:</w:t>
      </w:r>
    </w:p>
    <w:p w14:paraId="1F8D812D" w14:textId="54884589" w:rsidR="00516593" w:rsidRDefault="00516593" w:rsidP="00516593">
      <w:r>
        <w:t xml:space="preserve">Image 1 (Bracelet "Black"): </w:t>
      </w:r>
      <w:r>
        <w:br/>
      </w:r>
      <w:hyperlink r:id="rId12" w:history="1">
        <w:r w:rsidRPr="00465E41">
          <w:rPr>
            <w:rStyle w:val="Hyperlink"/>
          </w:rPr>
          <w:t>https://thomassabo.com.au/collections/all-items-men/products/bracelet-lba0128</w:t>
        </w:r>
      </w:hyperlink>
    </w:p>
    <w:p w14:paraId="03C5565B" w14:textId="5E6C8304" w:rsidR="00516593" w:rsidRDefault="00516593" w:rsidP="00516593">
      <w:r>
        <w:t xml:space="preserve">Image 2 (Ornaments Silver): </w:t>
      </w:r>
      <w:r>
        <w:br/>
      </w:r>
      <w:hyperlink r:id="rId13" w:history="1">
        <w:r w:rsidRPr="00465E41">
          <w:rPr>
            <w:rStyle w:val="Hyperlink"/>
          </w:rPr>
          <w:t>https://thomassabo.com.au/collections/all-items-men/products/ring-tr2277-637</w:t>
        </w:r>
      </w:hyperlink>
    </w:p>
    <w:p w14:paraId="02D1821B" w14:textId="14993F6C" w:rsidR="00516593" w:rsidRDefault="00516593" w:rsidP="00516593">
      <w:r>
        <w:t>Images 3:</w:t>
      </w:r>
      <w:r>
        <w:br/>
      </w:r>
      <w:hyperlink r:id="rId14" w:history="1">
        <w:r w:rsidRPr="00465E41">
          <w:rPr>
            <w:rStyle w:val="Hyperlink"/>
          </w:rPr>
          <w:t>https://thomassabo.com.au/collections/bracelets-and-bangles-women/products/bracelet-ls115-848</w:t>
        </w:r>
      </w:hyperlink>
    </w:p>
    <w:p w14:paraId="37AB67B7" w14:textId="7343A14D" w:rsidR="00516593" w:rsidRDefault="00516593" w:rsidP="00516593">
      <w:r>
        <w:t>Image 4:</w:t>
      </w:r>
      <w:r>
        <w:br/>
      </w:r>
      <w:hyperlink r:id="rId15" w:history="1">
        <w:r w:rsidRPr="00465E41">
          <w:rPr>
            <w:rStyle w:val="Hyperlink"/>
          </w:rPr>
          <w:t>https://thomassabo.com.au/collections/watches-women/products/watch-set_wa0373-275</w:t>
        </w:r>
      </w:hyperlink>
    </w:p>
    <w:p w14:paraId="792EC26C" w14:textId="03ED9B0D" w:rsidR="00516593" w:rsidRDefault="00516593" w:rsidP="00516593">
      <w:r>
        <w:t>Image 5:</w:t>
      </w:r>
      <w:r>
        <w:br/>
      </w:r>
      <w:hyperlink r:id="rId16" w:history="1">
        <w:r w:rsidRPr="00465E41">
          <w:rPr>
            <w:rStyle w:val="Hyperlink"/>
          </w:rPr>
          <w:t>https://thomassabo.com.au/collections/rings-men/products/ring-tr2279-001</w:t>
        </w:r>
      </w:hyperlink>
    </w:p>
    <w:p w14:paraId="0473CFA5" w14:textId="0E45411F" w:rsidR="00516593" w:rsidRDefault="00516593" w:rsidP="00516593">
      <w:r>
        <w:t>Image 6:</w:t>
      </w:r>
      <w:r>
        <w:br/>
      </w:r>
      <w:hyperlink r:id="rId17" w:history="1">
        <w:r w:rsidRPr="00465E41">
          <w:rPr>
            <w:rStyle w:val="Hyperlink"/>
          </w:rPr>
          <w:t>https://thomassabo.com.au/collections/rings-men/products/ring-tr2249-413-39</w:t>
        </w:r>
      </w:hyperlink>
    </w:p>
    <w:p w14:paraId="3AB54CB2" w14:textId="668AD8BA" w:rsidR="00516593" w:rsidRDefault="00516593" w:rsidP="00516593">
      <w:r>
        <w:t>Image 7 (Code TS Black):</w:t>
      </w:r>
      <w:r>
        <w:br/>
      </w:r>
      <w:hyperlink r:id="rId18" w:history="1">
        <w:r w:rsidRPr="00465E41">
          <w:rPr>
            <w:rStyle w:val="Hyperlink"/>
          </w:rPr>
          <w:t>https://thomassabo.com.au/collections/watches-men/products/watch-wa0342</w:t>
        </w:r>
      </w:hyperlink>
    </w:p>
    <w:p w14:paraId="0E46E77D" w14:textId="29BA8525" w:rsidR="00516593" w:rsidRDefault="00516593" w:rsidP="00516593">
      <w:r>
        <w:t>Image 8 (Strap "Black"):</w:t>
      </w:r>
      <w:r>
        <w:br/>
      </w:r>
      <w:hyperlink r:id="rId19" w:history="1">
        <w:r w:rsidRPr="00465E41">
          <w:rPr>
            <w:rStyle w:val="Hyperlink"/>
          </w:rPr>
          <w:t>https://thomassabo.com.au/collections/all-items-men/products/bracelet-lb40</w:t>
        </w:r>
      </w:hyperlink>
    </w:p>
    <w:p w14:paraId="26AC4B2F" w14:textId="70C6D4E9" w:rsidR="00516593" w:rsidRDefault="00516593" w:rsidP="00516593">
      <w:r>
        <w:t xml:space="preserve">Image 9 (Heart Medallion): </w:t>
      </w:r>
      <w:r>
        <w:br/>
      </w:r>
      <w:hyperlink r:id="rId20" w:history="1">
        <w:r w:rsidRPr="00465E41">
          <w:rPr>
            <w:rStyle w:val="Hyperlink"/>
          </w:rPr>
          <w:t>https://thomassabo.com.au/collections/lockets-women/products/pendant-pe704</w:t>
        </w:r>
      </w:hyperlink>
    </w:p>
    <w:p w14:paraId="3B5C7290" w14:textId="13DA977F" w:rsidR="00516593" w:rsidRDefault="00516593" w:rsidP="00516593">
      <w:r>
        <w:t>Image 10 (Bangle "Ethnic"):</w:t>
      </w:r>
      <w:r>
        <w:br/>
      </w:r>
      <w:hyperlink r:id="rId21" w:history="1">
        <w:r w:rsidRPr="00465E41">
          <w:rPr>
            <w:rStyle w:val="Hyperlink"/>
          </w:rPr>
          <w:t>https://thomassabo.com.au/collections/bracelets-and-bangles-women/products/bangle-ar095?lshst=collection</w:t>
        </w:r>
      </w:hyperlink>
    </w:p>
    <w:p w14:paraId="0EEF625C" w14:textId="7DAA58E7" w:rsidR="00516593" w:rsidRDefault="00516593" w:rsidP="00516593">
      <w:r>
        <w:t>Image 11 (Three Discs):</w:t>
      </w:r>
      <w:r>
        <w:br/>
      </w:r>
      <w:hyperlink r:id="rId22" w:history="1">
        <w:r w:rsidRPr="00465E41">
          <w:rPr>
            <w:rStyle w:val="Hyperlink"/>
          </w:rPr>
          <w:t>https://thomassabo.com.au/collections/bracelets-engraving/products/bracelet-a1961-413</w:t>
        </w:r>
      </w:hyperlink>
    </w:p>
    <w:p w14:paraId="588A65B0" w14:textId="030C6A3C" w:rsidR="00516593" w:rsidRDefault="00516593" w:rsidP="00516593">
      <w:r>
        <w:t>Image 12 (Silver Ring Tag):</w:t>
      </w:r>
      <w:r>
        <w:br/>
      </w:r>
      <w:hyperlink r:id="rId23" w:history="1">
        <w:r w:rsidRPr="00465E41">
          <w:rPr>
            <w:rStyle w:val="Hyperlink"/>
          </w:rPr>
          <w:t>https://thomassabo.com.au/collections/engraved-key-rings/products/key-ring-tag-silver-kr16-637-21</w:t>
        </w:r>
      </w:hyperlink>
    </w:p>
    <w:p w14:paraId="55ABDC0F" w14:textId="6F3526B9" w:rsidR="00516593" w:rsidRDefault="00516593" w:rsidP="00516593">
      <w:r>
        <w:lastRenderedPageBreak/>
        <w:t>Image 13 ("Heart"):</w:t>
      </w:r>
      <w:r>
        <w:br/>
      </w:r>
      <w:hyperlink r:id="rId24" w:history="1">
        <w:r w:rsidRPr="00465E41">
          <w:rPr>
            <w:rStyle w:val="Hyperlink"/>
          </w:rPr>
          <w:t>https://thomassabo.com.au/collections/necklaces-engraving/products/necklace-lbke0004-415-12</w:t>
        </w:r>
      </w:hyperlink>
    </w:p>
    <w:p w14:paraId="13C980E0" w14:textId="5B260B7B" w:rsidR="00516593" w:rsidRDefault="00516593" w:rsidP="00516593">
      <w:r>
        <w:t>Image 13 ("Guardian Angel"):</w:t>
      </w:r>
      <w:r>
        <w:br/>
      </w:r>
      <w:hyperlink r:id="rId25" w:history="1">
        <w:r w:rsidRPr="00465E41">
          <w:rPr>
            <w:rStyle w:val="Hyperlink"/>
          </w:rPr>
          <w:t>https://thomassabo.com.au/collections/charms-engraving/products/charm-pendant-1706</w:t>
        </w:r>
      </w:hyperlink>
    </w:p>
    <w:p w14:paraId="661FBCE8" w14:textId="05DA1FAB" w:rsidR="00516593" w:rsidRDefault="00516593" w:rsidP="00516593">
      <w:r>
        <w:t>Image 14 ("Sabo Ring"):</w:t>
      </w:r>
      <w:r>
        <w:br/>
      </w:r>
      <w:hyperlink r:id="rId26" w:history="1">
        <w:r w:rsidRPr="00465E41">
          <w:rPr>
            <w:rStyle w:val="Hyperlink"/>
          </w:rPr>
          <w:t>https://thomassabo.com.au/collections/rings-engraving/products/ring-tr2117</w:t>
        </w:r>
      </w:hyperlink>
    </w:p>
    <w:p w14:paraId="507DE069" w14:textId="331FC3B3" w:rsidR="00516593" w:rsidRDefault="00516593" w:rsidP="00516593">
      <w:r>
        <w:t>Shopping Cart Icon:</w:t>
      </w:r>
      <w:r>
        <w:br/>
      </w:r>
      <w:hyperlink r:id="rId27" w:history="1">
        <w:r w:rsidRPr="00465E41">
          <w:rPr>
            <w:rStyle w:val="Hyperlink"/>
          </w:rPr>
          <w:t>https://www.flaticon.com/free-icon/trolley_4290854?term=cart&amp;page=1&amp;position=27&amp;page=1&amp;position=27&amp;related_id=4290854&amp;origin=tag</w:t>
        </w:r>
      </w:hyperlink>
    </w:p>
    <w:p w14:paraId="73078F83" w14:textId="5AF037AC" w:rsidR="00516593" w:rsidRDefault="00516593" w:rsidP="00516593">
      <w:r>
        <w:t>Profile Icon:</w:t>
      </w:r>
      <w:r>
        <w:br/>
      </w:r>
      <w:hyperlink r:id="rId28" w:history="1">
        <w:r w:rsidRPr="00465E41">
          <w:rPr>
            <w:rStyle w:val="Hyperlink"/>
          </w:rPr>
          <w:t>https://www.flaticon.com/free-icon/profile_3135715?term=profile&amp;page=1&amp;position=5&amp;page=1&amp;position=5&amp;related_id=3135715&amp;origin=search</w:t>
        </w:r>
      </w:hyperlink>
    </w:p>
    <w:p w14:paraId="571E07EF" w14:textId="7CB2D36A" w:rsidR="00516593" w:rsidRDefault="00516593" w:rsidP="00516593">
      <w:r>
        <w:t>Menu Icon:</w:t>
      </w:r>
      <w:r>
        <w:br/>
      </w:r>
      <w:hyperlink r:id="rId29" w:history="1">
        <w:r w:rsidRPr="00465E41">
          <w:rPr>
            <w:rStyle w:val="Hyperlink"/>
          </w:rPr>
          <w:t>https://www.flaticon.com/premium-icon/menu_4443135?term=menu&amp;page=1&amp;position=72&amp;page=1&amp;position=72&amp;related_id=4443135&amp;origin=search</w:t>
        </w:r>
      </w:hyperlink>
    </w:p>
    <w:sectPr w:rsidR="00516593" w:rsidSect="004E10C1"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1077" w:bottom="1440" w:left="1077" w:header="578" w:footer="431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F56DB" w14:textId="77777777" w:rsidR="00273C57" w:rsidRDefault="00273C57">
      <w:pPr>
        <w:spacing w:after="0"/>
      </w:pPr>
      <w:r>
        <w:separator/>
      </w:r>
    </w:p>
  </w:endnote>
  <w:endnote w:type="continuationSeparator" w:id="0">
    <w:p w14:paraId="6703498E" w14:textId="77777777" w:rsidR="00273C57" w:rsidRDefault="00273C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359F0" w14:textId="77777777" w:rsidR="00172D10" w:rsidRDefault="00172D10">
    <w:pPr>
      <w:jc w:val="right"/>
    </w:pPr>
  </w:p>
  <w:p w14:paraId="0A3E450D" w14:textId="77777777" w:rsidR="00172D10" w:rsidRDefault="001C62C8" w:rsidP="009823B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272063" w:themeColor="accent3"/>
      </w:rPr>
      <w:sym w:font="Wingdings 2" w:char="F097"/>
    </w:r>
  </w:p>
  <w:p w14:paraId="11EBB6C1" w14:textId="77777777" w:rsidR="00172D10" w:rsidRDefault="00172D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5FC40" w14:textId="7B8EA9B0" w:rsidR="004F33E4" w:rsidRDefault="004F33E4" w:rsidP="00605532">
    <w:pPr>
      <w:pStyle w:val="Footer"/>
      <w:contextualSpacing/>
      <w:jc w:val="right"/>
    </w:pPr>
  </w:p>
  <w:tbl>
    <w:tblPr>
      <w:tblStyle w:val="TableGrid"/>
      <w:tblW w:w="0" w:type="auto"/>
      <w:tblBorders>
        <w:top w:val="single" w:sz="4" w:space="0" w:color="F3642C" w:themeColor="text2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38"/>
      <w:gridCol w:w="5038"/>
    </w:tblGrid>
    <w:tr w:rsidR="00605532" w:rsidRPr="00605532" w14:paraId="444CF912" w14:textId="77777777" w:rsidTr="00605532">
      <w:tc>
        <w:tcPr>
          <w:tcW w:w="5038" w:type="dxa"/>
        </w:tcPr>
        <w:p w14:paraId="6E7090FB" w14:textId="6F76D3C2" w:rsidR="00890E4A" w:rsidRPr="00605532" w:rsidRDefault="00605532" w:rsidP="00605532">
          <w:pPr>
            <w:contextualSpacing/>
            <w:jc w:val="both"/>
            <w:rPr>
              <w:sz w:val="16"/>
              <w:szCs w:val="16"/>
            </w:rPr>
          </w:pPr>
          <w:r w:rsidRPr="00605532">
            <w:rPr>
              <w:sz w:val="16"/>
              <w:szCs w:val="16"/>
            </w:rPr>
            <w:t xml:space="preserve">Adam Mutimer - S3875753 - COSC2653 Assignment </w:t>
          </w:r>
          <w:r w:rsidR="00751F4E">
            <w:rPr>
              <w:sz w:val="16"/>
              <w:szCs w:val="16"/>
            </w:rPr>
            <w:t>2</w:t>
          </w:r>
          <w:r w:rsidR="00890E4A">
            <w:rPr>
              <w:sz w:val="16"/>
              <w:szCs w:val="16"/>
            </w:rPr>
            <w:t xml:space="preserve"> – Part 2</w:t>
          </w:r>
        </w:p>
        <w:p w14:paraId="22044FB7" w14:textId="77777777" w:rsidR="00605532" w:rsidRDefault="00605532" w:rsidP="004E10C1">
          <w:pPr>
            <w:contextualSpacing/>
            <w:rPr>
              <w:sz w:val="14"/>
              <w:szCs w:val="14"/>
            </w:rPr>
          </w:pPr>
        </w:p>
      </w:tc>
      <w:tc>
        <w:tcPr>
          <w:tcW w:w="5038" w:type="dxa"/>
        </w:tcPr>
        <w:p w14:paraId="1A72E1CB" w14:textId="54E5DB36" w:rsidR="00605532" w:rsidRPr="00605532" w:rsidRDefault="00605532" w:rsidP="00605532">
          <w:pPr>
            <w:contextualSpacing/>
            <w:jc w:val="right"/>
            <w:rPr>
              <w:sz w:val="16"/>
              <w:szCs w:val="16"/>
            </w:rPr>
          </w:pPr>
          <w:r w:rsidRPr="00605532">
            <w:rPr>
              <w:sz w:val="16"/>
              <w:szCs w:val="16"/>
            </w:rPr>
            <w:t xml:space="preserve">Page </w:t>
          </w:r>
          <w:r w:rsidRPr="00605532">
            <w:rPr>
              <w:b/>
              <w:bCs/>
              <w:sz w:val="16"/>
              <w:szCs w:val="16"/>
            </w:rPr>
            <w:fldChar w:fldCharType="begin"/>
          </w:r>
          <w:r w:rsidRPr="00605532">
            <w:rPr>
              <w:b/>
              <w:bCs/>
              <w:sz w:val="16"/>
              <w:szCs w:val="16"/>
            </w:rPr>
            <w:instrText xml:space="preserve"> PAGE  \* Arabic  \* MERGEFORMAT </w:instrText>
          </w:r>
          <w:r w:rsidRPr="00605532">
            <w:rPr>
              <w:b/>
              <w:bCs/>
              <w:sz w:val="16"/>
              <w:szCs w:val="16"/>
            </w:rPr>
            <w:fldChar w:fldCharType="separate"/>
          </w:r>
          <w:r w:rsidRPr="00605532">
            <w:rPr>
              <w:b/>
              <w:bCs/>
              <w:noProof/>
              <w:sz w:val="16"/>
              <w:szCs w:val="16"/>
            </w:rPr>
            <w:t>1</w:t>
          </w:r>
          <w:r w:rsidRPr="00605532">
            <w:rPr>
              <w:b/>
              <w:bCs/>
              <w:sz w:val="16"/>
              <w:szCs w:val="16"/>
            </w:rPr>
            <w:fldChar w:fldCharType="end"/>
          </w:r>
          <w:r w:rsidRPr="00605532">
            <w:rPr>
              <w:sz w:val="16"/>
              <w:szCs w:val="16"/>
            </w:rPr>
            <w:t xml:space="preserve"> of </w:t>
          </w:r>
          <w:r w:rsidRPr="00605532">
            <w:rPr>
              <w:b/>
              <w:bCs/>
              <w:sz w:val="16"/>
              <w:szCs w:val="16"/>
            </w:rPr>
            <w:fldChar w:fldCharType="begin"/>
          </w:r>
          <w:r w:rsidRPr="00605532">
            <w:rPr>
              <w:b/>
              <w:bCs/>
              <w:sz w:val="16"/>
              <w:szCs w:val="16"/>
            </w:rPr>
            <w:instrText xml:space="preserve"> NUMPAGES  \* Arabic  \* MERGEFORMAT </w:instrText>
          </w:r>
          <w:r w:rsidRPr="00605532">
            <w:rPr>
              <w:b/>
              <w:bCs/>
              <w:sz w:val="16"/>
              <w:szCs w:val="16"/>
            </w:rPr>
            <w:fldChar w:fldCharType="separate"/>
          </w:r>
          <w:r w:rsidRPr="00605532">
            <w:rPr>
              <w:b/>
              <w:bCs/>
              <w:noProof/>
              <w:sz w:val="16"/>
              <w:szCs w:val="16"/>
            </w:rPr>
            <w:t>2</w:t>
          </w:r>
          <w:r w:rsidRPr="00605532">
            <w:rPr>
              <w:b/>
              <w:bCs/>
              <w:sz w:val="16"/>
              <w:szCs w:val="16"/>
            </w:rPr>
            <w:fldChar w:fldCharType="end"/>
          </w:r>
        </w:p>
      </w:tc>
    </w:tr>
  </w:tbl>
  <w:p w14:paraId="2626C662" w14:textId="023A4ACF" w:rsidR="00172D10" w:rsidRPr="004E10C1" w:rsidRDefault="00172D10" w:rsidP="00605532">
    <w:pPr>
      <w:contextualSpacing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0E40E" w14:textId="77777777" w:rsidR="00094803" w:rsidRDefault="0009480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E6C0300" wp14:editId="60BBE021">
              <wp:simplePos x="0" y="0"/>
              <wp:positionH relativeFrom="column">
                <wp:posOffset>-895350</wp:posOffset>
              </wp:positionH>
              <wp:positionV relativeFrom="paragraph">
                <wp:posOffset>-2106930</wp:posOffset>
              </wp:positionV>
              <wp:extent cx="4087113" cy="3392424"/>
              <wp:effectExtent l="0" t="0" r="8890" b="0"/>
              <wp:wrapNone/>
              <wp:docPr id="17" name="Group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7113" cy="3392424"/>
                        <a:chOff x="0" y="0"/>
                        <a:chExt cx="4088749" cy="3393580"/>
                      </a:xfrm>
                    </wpg:grpSpPr>
                    <pic:pic xmlns:pic="http://schemas.openxmlformats.org/drawingml/2006/picture">
                      <pic:nvPicPr>
                        <pic:cNvPr id="22" name="Graphic 22" descr="Hexagon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9000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Graphic 29" descr="Hexagon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137559" y="0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Graphic 30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5694" y="59377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4B45B19" id="Group 17" o:spid="_x0000_s1026" alt="&quot;&quot;" style="position:absolute;margin-left:-70.5pt;margin-top:-165.9pt;width:321.8pt;height:267.1pt;z-index:251660288" coordsize="40887,3393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22" o:spid="_x0000_s1027" type="#_x0000_t75" alt="Hexagon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">
                <v:imagedata r:id="rId7" o:title="Hexagon 2"/>
              </v:shape>
              <v:shape id="Graphic 29" o:spid="_x0000_s1028" type="#_x0000_t75" alt="Hexagon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">
                <v:imagedata r:id="rId8" o:title="Hexagon 3"/>
              </v:shape>
              <v:shape id="Graphic 30" o:spid="_x0000_s1029" type="#_x0000_t75" alt="Hexagon 1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">
                <v:imagedata r:id="rId9" o:title="Hexagon 1"/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2292369E" wp14:editId="5E462310">
          <wp:simplePos x="0" y="0"/>
          <wp:positionH relativeFrom="column">
            <wp:posOffset>5007787</wp:posOffset>
          </wp:positionH>
          <wp:positionV relativeFrom="paragraph">
            <wp:posOffset>-1611799</wp:posOffset>
          </wp:positionV>
          <wp:extent cx="2344751" cy="2713700"/>
          <wp:effectExtent l="0" t="0" r="0" b="0"/>
          <wp:wrapNone/>
          <wp:docPr id="31" name="Graphic 3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aphic 3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751" cy="271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06C71" w14:textId="77777777" w:rsidR="00273C57" w:rsidRDefault="00273C57">
      <w:pPr>
        <w:spacing w:after="0"/>
      </w:pPr>
      <w:r>
        <w:separator/>
      </w:r>
    </w:p>
  </w:footnote>
  <w:footnote w:type="continuationSeparator" w:id="0">
    <w:p w14:paraId="28738320" w14:textId="77777777" w:rsidR="00273C57" w:rsidRDefault="00273C5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F185D" w14:textId="77777777" w:rsidR="00172D10" w:rsidRPr="005D120C" w:rsidRDefault="00273C57">
    <w:pPr>
      <w:jc w:val="center"/>
      <w:rPr>
        <w:color w:val="F3642C" w:themeColor="text2"/>
      </w:rPr>
    </w:pPr>
    <w:sdt>
      <w:sdtPr>
        <w:rPr>
          <w:color w:val="F3642C" w:themeColor="text2"/>
        </w:rPr>
        <w:alias w:val="Ellipsis:"/>
        <w:tag w:val="Ellipsis:"/>
        <w:id w:val="-2048830323"/>
        <w:placeholder>
          <w:docPart w:val="56F5E869A66340A79D909E151333A74E"/>
        </w:placeholder>
        <w:temporary/>
        <w:showingPlcHdr/>
        <w15:appearance w15:val="hidden"/>
      </w:sdtPr>
      <w:sdtEndPr/>
      <w:sdtContent>
        <w:r w:rsidR="001D74FA" w:rsidRPr="001B0F06">
          <w:rPr>
            <w:color w:val="CB400B" w:themeColor="text2" w:themeShade="BF"/>
          </w:rPr>
          <w:sym w:font="Symbol" w:char="F0B7"/>
        </w:r>
        <w:r w:rsidR="001D74FA" w:rsidRPr="001B0F06">
          <w:rPr>
            <w:color w:val="CB400B" w:themeColor="text2" w:themeShade="BF"/>
          </w:rPr>
          <w:t xml:space="preserve"> </w:t>
        </w:r>
        <w:r w:rsidR="001D74FA" w:rsidRPr="001B0F06">
          <w:rPr>
            <w:color w:val="CB400B" w:themeColor="text2" w:themeShade="BF"/>
          </w:rPr>
          <w:sym w:font="Symbol" w:char="F0B7"/>
        </w:r>
        <w:r w:rsidR="001D74FA" w:rsidRPr="001B0F06">
          <w:rPr>
            <w:color w:val="CB400B" w:themeColor="text2" w:themeShade="BF"/>
          </w:rPr>
          <w:t xml:space="preserve"> </w:t>
        </w:r>
        <w:r w:rsidR="001D74FA" w:rsidRPr="001B0F06">
          <w:rPr>
            <w:color w:val="CB400B" w:themeColor="text2" w:themeShade="BF"/>
          </w:rPr>
          <w:sym w:font="Symbol" w:char="F0B7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271C8" w14:textId="77777777" w:rsidR="00094803" w:rsidRDefault="0009480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54AC1B8" wp14:editId="5FF67ED1">
              <wp:simplePos x="0" y="0"/>
              <wp:positionH relativeFrom="page">
                <wp:posOffset>4123690</wp:posOffset>
              </wp:positionH>
              <wp:positionV relativeFrom="page">
                <wp:posOffset>-1902460</wp:posOffset>
              </wp:positionV>
              <wp:extent cx="4361688" cy="4782312"/>
              <wp:effectExtent l="0" t="0" r="1270" b="0"/>
              <wp:wrapNone/>
              <wp:docPr id="2" name="Group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1688" cy="4782312"/>
                        <a:chOff x="0" y="0"/>
                        <a:chExt cx="4363142" cy="4778829"/>
                      </a:xfrm>
                    </wpg:grpSpPr>
                    <pic:pic xmlns:pic="http://schemas.openxmlformats.org/drawingml/2006/picture">
                      <pic:nvPicPr>
                        <pic:cNvPr id="3" name="Graphic 3" descr="Hexagon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31272" y="0"/>
                          <a:ext cx="3531870" cy="40881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Graphic 4" descr="Hexagon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0633" y="108065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phic 5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56312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Graphic 6" descr="Hexagon 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80062" y="2873829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E741958" id="Group 2" o:spid="_x0000_s1026" alt="&quot;&quot;" style="position:absolute;margin-left:324.7pt;margin-top:-149.8pt;width:343.45pt;height:376.55pt;z-index:251657216;mso-position-horizontal-relative:page;mso-position-vertical-relative:page;mso-width-relative:margin;mso-height-relative:margin" coordsize="43631,4778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3" o:spid="_x0000_s1027" type="#_x0000_t75" alt="Hexagon 4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">
                <v:imagedata r:id="rId9" o:title="Hexagon 4"/>
              </v:shape>
              <v:shape id="Graphic 4" o:spid="_x0000_s1028" type="#_x0000_t75" alt="Hexagon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">
                <v:imagedata r:id="rId10" o:title="Hexagon 2"/>
              </v:shape>
              <v:shape id="Graphic 5" o:spid="_x0000_s1029" type="#_x0000_t75" alt="Hexagon 1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">
                <v:imagedata r:id="rId11" o:title="Hexagon 1"/>
              </v:shape>
              <v:shape id="Graphic 6" o:spid="_x0000_s1030" type="#_x0000_t75" alt="Hexagon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">
                <v:imagedata r:id="rId12" o:title="Hexagon 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C9065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A0C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C463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3084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449D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F419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286A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AA7C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BC7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8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C25AF3"/>
    <w:multiLevelType w:val="hybridMultilevel"/>
    <w:tmpl w:val="0F384F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3506B9"/>
    <w:multiLevelType w:val="hybridMultilevel"/>
    <w:tmpl w:val="1ABC23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484BC6"/>
    <w:multiLevelType w:val="hybridMultilevel"/>
    <w:tmpl w:val="F4C252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7F5618"/>
    <w:multiLevelType w:val="hybridMultilevel"/>
    <w:tmpl w:val="F23C6A7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8313FEB"/>
    <w:multiLevelType w:val="hybridMultilevel"/>
    <w:tmpl w:val="8D9C0F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EF4CE0"/>
    <w:multiLevelType w:val="hybridMultilevel"/>
    <w:tmpl w:val="44667C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A02690"/>
    <w:multiLevelType w:val="hybridMultilevel"/>
    <w:tmpl w:val="3C7E18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170F77"/>
    <w:multiLevelType w:val="hybridMultilevel"/>
    <w:tmpl w:val="901A99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3B76DD"/>
    <w:multiLevelType w:val="hybridMultilevel"/>
    <w:tmpl w:val="BF14D9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9C4833"/>
    <w:multiLevelType w:val="hybridMultilevel"/>
    <w:tmpl w:val="09E27412"/>
    <w:lvl w:ilvl="0" w:tplc="FBAA4DB8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163563"/>
    <w:multiLevelType w:val="hybridMultilevel"/>
    <w:tmpl w:val="B23E88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6049F"/>
    <w:multiLevelType w:val="hybridMultilevel"/>
    <w:tmpl w:val="EA2643E8"/>
    <w:lvl w:ilvl="0" w:tplc="0C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2" w15:restartNumberingAfterBreak="0">
    <w:nsid w:val="5FFF0826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2937482"/>
    <w:multiLevelType w:val="hybridMultilevel"/>
    <w:tmpl w:val="C3D088FC"/>
    <w:lvl w:ilvl="0" w:tplc="FBAA4DB8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6260E7"/>
    <w:multiLevelType w:val="hybridMultilevel"/>
    <w:tmpl w:val="20EEA280"/>
    <w:lvl w:ilvl="0" w:tplc="FBAA4DB8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04081F"/>
    <w:multiLevelType w:val="hybridMultilevel"/>
    <w:tmpl w:val="E9A045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0C2D82"/>
    <w:multiLevelType w:val="hybridMultilevel"/>
    <w:tmpl w:val="3FF621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84541A"/>
    <w:multiLevelType w:val="hybridMultilevel"/>
    <w:tmpl w:val="BCA0F5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20"/>
  </w:num>
  <w:num w:numId="13">
    <w:abstractNumId w:val="13"/>
  </w:num>
  <w:num w:numId="14">
    <w:abstractNumId w:val="21"/>
  </w:num>
  <w:num w:numId="15">
    <w:abstractNumId w:val="24"/>
  </w:num>
  <w:num w:numId="16">
    <w:abstractNumId w:val="19"/>
  </w:num>
  <w:num w:numId="17">
    <w:abstractNumId w:val="23"/>
  </w:num>
  <w:num w:numId="18">
    <w:abstractNumId w:val="11"/>
  </w:num>
  <w:num w:numId="19">
    <w:abstractNumId w:val="18"/>
  </w:num>
  <w:num w:numId="20">
    <w:abstractNumId w:val="26"/>
  </w:num>
  <w:num w:numId="21">
    <w:abstractNumId w:val="16"/>
  </w:num>
  <w:num w:numId="22">
    <w:abstractNumId w:val="14"/>
  </w:num>
  <w:num w:numId="23">
    <w:abstractNumId w:val="12"/>
  </w:num>
  <w:num w:numId="24">
    <w:abstractNumId w:val="27"/>
  </w:num>
  <w:num w:numId="25">
    <w:abstractNumId w:val="10"/>
  </w:num>
  <w:num w:numId="26">
    <w:abstractNumId w:val="17"/>
  </w:num>
  <w:num w:numId="27">
    <w:abstractNumId w:val="15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zMjKzMDU2NzcyMzZU0lEKTi0uzszPAykwqgUA8HEqWywAAAA="/>
  </w:docVars>
  <w:rsids>
    <w:rsidRoot w:val="00292E60"/>
    <w:rsid w:val="00001479"/>
    <w:rsid w:val="00034137"/>
    <w:rsid w:val="000358A8"/>
    <w:rsid w:val="000423FE"/>
    <w:rsid w:val="00043B18"/>
    <w:rsid w:val="00052BC3"/>
    <w:rsid w:val="00084B6C"/>
    <w:rsid w:val="00085FA5"/>
    <w:rsid w:val="00086733"/>
    <w:rsid w:val="000930E8"/>
    <w:rsid w:val="00094803"/>
    <w:rsid w:val="000B1C53"/>
    <w:rsid w:val="000B1EA7"/>
    <w:rsid w:val="000B2D9B"/>
    <w:rsid w:val="000C6E14"/>
    <w:rsid w:val="000F005E"/>
    <w:rsid w:val="000F08C2"/>
    <w:rsid w:val="0011566D"/>
    <w:rsid w:val="00127EDA"/>
    <w:rsid w:val="00144466"/>
    <w:rsid w:val="00144C8E"/>
    <w:rsid w:val="00147453"/>
    <w:rsid w:val="00147E03"/>
    <w:rsid w:val="00172D10"/>
    <w:rsid w:val="001769F2"/>
    <w:rsid w:val="00181A5D"/>
    <w:rsid w:val="0019019C"/>
    <w:rsid w:val="00194F61"/>
    <w:rsid w:val="001A1904"/>
    <w:rsid w:val="001A2155"/>
    <w:rsid w:val="001B0F06"/>
    <w:rsid w:val="001B2455"/>
    <w:rsid w:val="001B35B6"/>
    <w:rsid w:val="001B35FC"/>
    <w:rsid w:val="001C62C8"/>
    <w:rsid w:val="001D07C6"/>
    <w:rsid w:val="001D74FA"/>
    <w:rsid w:val="00202812"/>
    <w:rsid w:val="00210373"/>
    <w:rsid w:val="00210B1B"/>
    <w:rsid w:val="002116E1"/>
    <w:rsid w:val="0023729E"/>
    <w:rsid w:val="00243D92"/>
    <w:rsid w:val="00252A01"/>
    <w:rsid w:val="00260E5B"/>
    <w:rsid w:val="00270A19"/>
    <w:rsid w:val="00273C57"/>
    <w:rsid w:val="002746ED"/>
    <w:rsid w:val="002751CE"/>
    <w:rsid w:val="002753E7"/>
    <w:rsid w:val="00282A00"/>
    <w:rsid w:val="002924FA"/>
    <w:rsid w:val="00292E60"/>
    <w:rsid w:val="002934DA"/>
    <w:rsid w:val="00295849"/>
    <w:rsid w:val="00296BC7"/>
    <w:rsid w:val="002A2E02"/>
    <w:rsid w:val="002B1005"/>
    <w:rsid w:val="002B2990"/>
    <w:rsid w:val="002B6E5A"/>
    <w:rsid w:val="002B74BA"/>
    <w:rsid w:val="002D243B"/>
    <w:rsid w:val="002E20F4"/>
    <w:rsid w:val="002E2AFC"/>
    <w:rsid w:val="002F06C9"/>
    <w:rsid w:val="002F67CE"/>
    <w:rsid w:val="00302691"/>
    <w:rsid w:val="00313D55"/>
    <w:rsid w:val="00337354"/>
    <w:rsid w:val="0034339E"/>
    <w:rsid w:val="00346659"/>
    <w:rsid w:val="00351FAE"/>
    <w:rsid w:val="00364944"/>
    <w:rsid w:val="00374C02"/>
    <w:rsid w:val="00376CC7"/>
    <w:rsid w:val="00377DF7"/>
    <w:rsid w:val="0038009F"/>
    <w:rsid w:val="003829DD"/>
    <w:rsid w:val="00386370"/>
    <w:rsid w:val="00386AE8"/>
    <w:rsid w:val="003B192E"/>
    <w:rsid w:val="003B59CF"/>
    <w:rsid w:val="003C0810"/>
    <w:rsid w:val="003C7D82"/>
    <w:rsid w:val="003E140A"/>
    <w:rsid w:val="00401208"/>
    <w:rsid w:val="0041246C"/>
    <w:rsid w:val="0041618B"/>
    <w:rsid w:val="00426F60"/>
    <w:rsid w:val="0044568B"/>
    <w:rsid w:val="0045003A"/>
    <w:rsid w:val="004514FF"/>
    <w:rsid w:val="004620DB"/>
    <w:rsid w:val="0046355D"/>
    <w:rsid w:val="00466721"/>
    <w:rsid w:val="004874F1"/>
    <w:rsid w:val="004905AD"/>
    <w:rsid w:val="00492779"/>
    <w:rsid w:val="004A7AA4"/>
    <w:rsid w:val="004B6ED3"/>
    <w:rsid w:val="004E10C1"/>
    <w:rsid w:val="004F01FC"/>
    <w:rsid w:val="004F33E4"/>
    <w:rsid w:val="004F4094"/>
    <w:rsid w:val="004F53E9"/>
    <w:rsid w:val="0051005E"/>
    <w:rsid w:val="00515321"/>
    <w:rsid w:val="005153CB"/>
    <w:rsid w:val="00516593"/>
    <w:rsid w:val="00535F45"/>
    <w:rsid w:val="00537712"/>
    <w:rsid w:val="00561054"/>
    <w:rsid w:val="00561ACF"/>
    <w:rsid w:val="00561D5D"/>
    <w:rsid w:val="00572164"/>
    <w:rsid w:val="005747FE"/>
    <w:rsid w:val="00576E35"/>
    <w:rsid w:val="00577E8B"/>
    <w:rsid w:val="00584E86"/>
    <w:rsid w:val="005C1760"/>
    <w:rsid w:val="005C7A52"/>
    <w:rsid w:val="005D120C"/>
    <w:rsid w:val="005E390C"/>
    <w:rsid w:val="005E5F7E"/>
    <w:rsid w:val="005F1583"/>
    <w:rsid w:val="005F4F02"/>
    <w:rsid w:val="006045D9"/>
    <w:rsid w:val="00605532"/>
    <w:rsid w:val="00607BA5"/>
    <w:rsid w:val="00623BC6"/>
    <w:rsid w:val="00624298"/>
    <w:rsid w:val="00631104"/>
    <w:rsid w:val="00633EFB"/>
    <w:rsid w:val="00652737"/>
    <w:rsid w:val="00652DDA"/>
    <w:rsid w:val="00655E91"/>
    <w:rsid w:val="00661743"/>
    <w:rsid w:val="006806D4"/>
    <w:rsid w:val="00683517"/>
    <w:rsid w:val="00694109"/>
    <w:rsid w:val="006C7274"/>
    <w:rsid w:val="006E147F"/>
    <w:rsid w:val="006F05B7"/>
    <w:rsid w:val="00732598"/>
    <w:rsid w:val="0075116F"/>
    <w:rsid w:val="00751F4E"/>
    <w:rsid w:val="007561A1"/>
    <w:rsid w:val="0077671C"/>
    <w:rsid w:val="00776D2B"/>
    <w:rsid w:val="007775B9"/>
    <w:rsid w:val="007B2F64"/>
    <w:rsid w:val="007D5556"/>
    <w:rsid w:val="007E3E8D"/>
    <w:rsid w:val="007F6E85"/>
    <w:rsid w:val="00800348"/>
    <w:rsid w:val="00805C11"/>
    <w:rsid w:val="0081422A"/>
    <w:rsid w:val="00814823"/>
    <w:rsid w:val="00823961"/>
    <w:rsid w:val="0083692E"/>
    <w:rsid w:val="00852DC5"/>
    <w:rsid w:val="0085330C"/>
    <w:rsid w:val="00881A6B"/>
    <w:rsid w:val="00883B68"/>
    <w:rsid w:val="00890E4A"/>
    <w:rsid w:val="008A25CD"/>
    <w:rsid w:val="008D1B1F"/>
    <w:rsid w:val="008D29DF"/>
    <w:rsid w:val="008D5B92"/>
    <w:rsid w:val="008E3EFA"/>
    <w:rsid w:val="008F5585"/>
    <w:rsid w:val="00901939"/>
    <w:rsid w:val="00912553"/>
    <w:rsid w:val="0092018E"/>
    <w:rsid w:val="00933FE7"/>
    <w:rsid w:val="00934A09"/>
    <w:rsid w:val="00943776"/>
    <w:rsid w:val="00944316"/>
    <w:rsid w:val="00951EC3"/>
    <w:rsid w:val="0095511D"/>
    <w:rsid w:val="00957292"/>
    <w:rsid w:val="0096164A"/>
    <w:rsid w:val="009800B1"/>
    <w:rsid w:val="009823B0"/>
    <w:rsid w:val="009834FC"/>
    <w:rsid w:val="009B3F51"/>
    <w:rsid w:val="009B5904"/>
    <w:rsid w:val="009C774B"/>
    <w:rsid w:val="009C7B35"/>
    <w:rsid w:val="009D24EC"/>
    <w:rsid w:val="009E1321"/>
    <w:rsid w:val="009E4BDB"/>
    <w:rsid w:val="009F1258"/>
    <w:rsid w:val="009F2E4E"/>
    <w:rsid w:val="00A064CD"/>
    <w:rsid w:val="00A12612"/>
    <w:rsid w:val="00A141D5"/>
    <w:rsid w:val="00A272E4"/>
    <w:rsid w:val="00A35C4C"/>
    <w:rsid w:val="00A479AC"/>
    <w:rsid w:val="00A509F9"/>
    <w:rsid w:val="00A50CCD"/>
    <w:rsid w:val="00A87DF6"/>
    <w:rsid w:val="00A91536"/>
    <w:rsid w:val="00AC577B"/>
    <w:rsid w:val="00AC5BE1"/>
    <w:rsid w:val="00AE3E83"/>
    <w:rsid w:val="00AE5E13"/>
    <w:rsid w:val="00AE7CC0"/>
    <w:rsid w:val="00B36397"/>
    <w:rsid w:val="00B40AA4"/>
    <w:rsid w:val="00B4220A"/>
    <w:rsid w:val="00B63AD6"/>
    <w:rsid w:val="00B63F0C"/>
    <w:rsid w:val="00B739C6"/>
    <w:rsid w:val="00B76B9C"/>
    <w:rsid w:val="00B821CF"/>
    <w:rsid w:val="00B903A7"/>
    <w:rsid w:val="00B93205"/>
    <w:rsid w:val="00B93791"/>
    <w:rsid w:val="00BB2877"/>
    <w:rsid w:val="00BC0ABC"/>
    <w:rsid w:val="00BD2901"/>
    <w:rsid w:val="00BD41B3"/>
    <w:rsid w:val="00BE2F1B"/>
    <w:rsid w:val="00C0017F"/>
    <w:rsid w:val="00C010D7"/>
    <w:rsid w:val="00C07ED8"/>
    <w:rsid w:val="00C10EFB"/>
    <w:rsid w:val="00C12687"/>
    <w:rsid w:val="00C13B2F"/>
    <w:rsid w:val="00C14537"/>
    <w:rsid w:val="00C170DA"/>
    <w:rsid w:val="00C31CC9"/>
    <w:rsid w:val="00C35A1A"/>
    <w:rsid w:val="00C452B7"/>
    <w:rsid w:val="00C46E1D"/>
    <w:rsid w:val="00C65819"/>
    <w:rsid w:val="00C65E9A"/>
    <w:rsid w:val="00C671D3"/>
    <w:rsid w:val="00C70F66"/>
    <w:rsid w:val="00C77B9D"/>
    <w:rsid w:val="00CB2AAB"/>
    <w:rsid w:val="00CC1109"/>
    <w:rsid w:val="00CC23DA"/>
    <w:rsid w:val="00CC28A9"/>
    <w:rsid w:val="00CC5122"/>
    <w:rsid w:val="00CD1D9E"/>
    <w:rsid w:val="00CD247E"/>
    <w:rsid w:val="00CD24A6"/>
    <w:rsid w:val="00CD4008"/>
    <w:rsid w:val="00CD7221"/>
    <w:rsid w:val="00CF200F"/>
    <w:rsid w:val="00D14AF8"/>
    <w:rsid w:val="00D209CE"/>
    <w:rsid w:val="00D20FFE"/>
    <w:rsid w:val="00D26E42"/>
    <w:rsid w:val="00D277B2"/>
    <w:rsid w:val="00D33E00"/>
    <w:rsid w:val="00D354D5"/>
    <w:rsid w:val="00D419DB"/>
    <w:rsid w:val="00D43D1A"/>
    <w:rsid w:val="00D44106"/>
    <w:rsid w:val="00D4533C"/>
    <w:rsid w:val="00D801B5"/>
    <w:rsid w:val="00D94040"/>
    <w:rsid w:val="00D97EF2"/>
    <w:rsid w:val="00DA0218"/>
    <w:rsid w:val="00DB0EF4"/>
    <w:rsid w:val="00DB5A25"/>
    <w:rsid w:val="00DB7397"/>
    <w:rsid w:val="00DC1B28"/>
    <w:rsid w:val="00DC2EB5"/>
    <w:rsid w:val="00DD2315"/>
    <w:rsid w:val="00DD379F"/>
    <w:rsid w:val="00DD6D4C"/>
    <w:rsid w:val="00DF6873"/>
    <w:rsid w:val="00E02964"/>
    <w:rsid w:val="00E1634C"/>
    <w:rsid w:val="00E17C84"/>
    <w:rsid w:val="00E26D37"/>
    <w:rsid w:val="00E35489"/>
    <w:rsid w:val="00E43FB9"/>
    <w:rsid w:val="00E45B6E"/>
    <w:rsid w:val="00E67BE7"/>
    <w:rsid w:val="00E706E6"/>
    <w:rsid w:val="00E72020"/>
    <w:rsid w:val="00E77103"/>
    <w:rsid w:val="00E82498"/>
    <w:rsid w:val="00EA779C"/>
    <w:rsid w:val="00EB2320"/>
    <w:rsid w:val="00EC5940"/>
    <w:rsid w:val="00F14458"/>
    <w:rsid w:val="00F14E7F"/>
    <w:rsid w:val="00F24E7E"/>
    <w:rsid w:val="00F32C4C"/>
    <w:rsid w:val="00F37EA3"/>
    <w:rsid w:val="00F43E5F"/>
    <w:rsid w:val="00F66F00"/>
    <w:rsid w:val="00F7368E"/>
    <w:rsid w:val="00F75944"/>
    <w:rsid w:val="00F917DE"/>
    <w:rsid w:val="00FA0F7F"/>
    <w:rsid w:val="00FB0936"/>
    <w:rsid w:val="00FD2FA9"/>
    <w:rsid w:val="00FD4311"/>
    <w:rsid w:val="00FD5CFF"/>
    <w:rsid w:val="00FE5095"/>
    <w:rsid w:val="00FF10CE"/>
    <w:rsid w:val="00FF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952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370"/>
    <w:pPr>
      <w:spacing w:after="3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53E9"/>
    <w:pPr>
      <w:keepNext/>
      <w:keepLines/>
      <w:shd w:val="clear" w:color="auto" w:fill="3F1D5A" w:themeFill="accent1"/>
      <w:spacing w:before="360" w:after="0"/>
      <w:outlineLvl w:val="0"/>
    </w:pPr>
    <w:rPr>
      <w:rFonts w:asciiTheme="majorHAnsi" w:eastAsiaTheme="majorEastAsia" w:hAnsiTheme="majorHAnsi" w:cstheme="majorBidi"/>
      <w:bCs/>
      <w:color w:val="FFFFFF" w:themeColor="background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812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F06"/>
    <w:pPr>
      <w:keepNext/>
      <w:keepLines/>
      <w:spacing w:before="20" w:after="0"/>
      <w:outlineLvl w:val="2"/>
    </w:pPr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0F06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E9"/>
    <w:rPr>
      <w:rFonts w:asciiTheme="majorHAnsi" w:eastAsiaTheme="majorEastAsia" w:hAnsiTheme="majorHAnsi" w:cstheme="majorBidi"/>
      <w:bCs/>
      <w:color w:val="FFFFFF" w:themeColor="background1"/>
      <w:sz w:val="28"/>
      <w:szCs w:val="32"/>
      <w:shd w:val="clear" w:color="auto" w:fill="3F1D5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02812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0F06"/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rsid w:val="00202812"/>
    <w:pPr>
      <w:spacing w:after="0"/>
    </w:pPr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202812"/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812"/>
    <w:pPr>
      <w:numPr>
        <w:ilvl w:val="1"/>
      </w:numPr>
      <w:spacing w:after="0"/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2812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B0F06"/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B0F06"/>
    <w:rPr>
      <w:b/>
      <w:bCs/>
      <w:color w:val="CB400B" w:themeColor="text2" w:themeShade="BF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/>
      <w:ind w:left="1008" w:hanging="288"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B68"/>
    <w:pPr>
      <w:shd w:val="clear" w:color="auto" w:fill="3F1D5A" w:themeFill="accent1"/>
      <w:jc w:val="center"/>
    </w:pPr>
    <w:rPr>
      <w:rFonts w:asciiTheme="majorHAnsi" w:eastAsiaTheme="majorEastAsia" w:hAnsiTheme="majorHAnsi"/>
      <w:bCs/>
      <w:iCs/>
      <w:color w:val="FFFFFF" w:themeColor="background1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B68"/>
    <w:rPr>
      <w:rFonts w:asciiTheme="majorHAnsi" w:eastAsiaTheme="majorEastAsia" w:hAnsiTheme="majorHAnsi"/>
      <w:bCs/>
      <w:iCs/>
      <w:color w:val="FFFFFF" w:themeColor="background1"/>
      <w:shd w:val="clear" w:color="auto" w:fill="3F1D5A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eportTitle">
    <w:name w:val="Report Title"/>
    <w:basedOn w:val="Title"/>
    <w:link w:val="ReportTitleChar"/>
    <w:qFormat/>
    <w:rsid w:val="008F5585"/>
    <w:pPr>
      <w:contextualSpacing/>
      <w:jc w:val="center"/>
    </w:pPr>
    <w:rPr>
      <w:b w:val="0"/>
    </w:rPr>
  </w:style>
  <w:style w:type="character" w:customStyle="1" w:styleId="ReportTitleChar">
    <w:name w:val="Report Title Char"/>
    <w:basedOn w:val="TitleChar"/>
    <w:link w:val="ReportTitle"/>
    <w:rsid w:val="008F5585"/>
    <w:rPr>
      <w:rFonts w:asciiTheme="majorHAnsi" w:eastAsiaTheme="majorEastAsia" w:hAnsiTheme="majorHAnsi" w:cstheme="majorBidi"/>
      <w:b w:val="0"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styleId="FollowedHyperlink">
    <w:name w:val="FollowedHyperlink"/>
    <w:basedOn w:val="DefaultParagraphFont"/>
    <w:uiPriority w:val="99"/>
    <w:semiHidden/>
    <w:unhideWhenUsed/>
    <w:rsid w:val="001B0F06"/>
    <w:rPr>
      <w:color w:val="575F63" w:themeColor="accent6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1B0F06"/>
    <w:rPr>
      <w:color w:val="217084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0F06"/>
    <w:rPr>
      <w:color w:val="595959" w:themeColor="text1" w:themeTint="A6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92E60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4F33E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33E4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4F33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33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33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33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33E4"/>
    <w:rPr>
      <w:b/>
      <w:bCs/>
      <w:sz w:val="20"/>
      <w:szCs w:val="20"/>
    </w:rPr>
  </w:style>
  <w:style w:type="character" w:customStyle="1" w:styleId="freebirdanalyticsviewquestiontitle">
    <w:name w:val="freebirdanalyticsviewquestiontitle"/>
    <w:basedOn w:val="DefaultParagraphFont"/>
    <w:rsid w:val="004514FF"/>
  </w:style>
  <w:style w:type="table" w:styleId="ListTable2-Accent2">
    <w:name w:val="List Table 2 Accent 2"/>
    <w:basedOn w:val="TableNormal"/>
    <w:uiPriority w:val="47"/>
    <w:rsid w:val="00C170DA"/>
    <w:pPr>
      <w:spacing w:after="0" w:line="240" w:lineRule="auto"/>
    </w:pPr>
    <w:tblPr>
      <w:tblStyleRowBandSize w:val="1"/>
      <w:tblStyleColBandSize w:val="1"/>
      <w:tblBorders>
        <w:top w:val="single" w:sz="4" w:space="0" w:color="FAC47D" w:themeColor="accent2" w:themeTint="99"/>
        <w:bottom w:val="single" w:sz="4" w:space="0" w:color="FAC47D" w:themeColor="accent2" w:themeTint="99"/>
        <w:insideH w:val="single" w:sz="4" w:space="0" w:color="FAC47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3" w:themeFill="accent2" w:themeFillTint="33"/>
      </w:tcPr>
    </w:tblStylePr>
    <w:tblStylePr w:type="band1Horz">
      <w:tblPr/>
      <w:tcPr>
        <w:shd w:val="clear" w:color="auto" w:fill="FDEBD3" w:themeFill="accent2" w:themeFillTint="33"/>
      </w:tcPr>
    </w:tblStylePr>
  </w:style>
  <w:style w:type="table" w:styleId="ListTable3-Accent1">
    <w:name w:val="List Table 3 Accent 1"/>
    <w:basedOn w:val="TableNormal"/>
    <w:uiPriority w:val="48"/>
    <w:rsid w:val="00A141D5"/>
    <w:pPr>
      <w:spacing w:after="0" w:line="240" w:lineRule="auto"/>
    </w:pPr>
    <w:tblPr>
      <w:tblStyleRowBandSize w:val="1"/>
      <w:tblStyleColBandSize w:val="1"/>
      <w:tblBorders>
        <w:top w:val="single" w:sz="4" w:space="0" w:color="3F1D5A" w:themeColor="accent1"/>
        <w:left w:val="single" w:sz="4" w:space="0" w:color="3F1D5A" w:themeColor="accent1"/>
        <w:bottom w:val="single" w:sz="4" w:space="0" w:color="3F1D5A" w:themeColor="accent1"/>
        <w:right w:val="single" w:sz="4" w:space="0" w:color="3F1D5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F1D5A" w:themeFill="accent1"/>
      </w:tcPr>
    </w:tblStylePr>
    <w:tblStylePr w:type="lastRow">
      <w:rPr>
        <w:b/>
        <w:bCs/>
      </w:rPr>
      <w:tblPr/>
      <w:tcPr>
        <w:tcBorders>
          <w:top w:val="double" w:sz="4" w:space="0" w:color="3F1D5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F1D5A" w:themeColor="accent1"/>
          <w:right w:val="single" w:sz="4" w:space="0" w:color="3F1D5A" w:themeColor="accent1"/>
        </w:tcBorders>
      </w:tcPr>
    </w:tblStylePr>
    <w:tblStylePr w:type="band1Horz">
      <w:tblPr/>
      <w:tcPr>
        <w:tcBorders>
          <w:top w:val="single" w:sz="4" w:space="0" w:color="3F1D5A" w:themeColor="accent1"/>
          <w:bottom w:val="single" w:sz="4" w:space="0" w:color="3F1D5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F1D5A" w:themeColor="accent1"/>
          <w:left w:val="nil"/>
        </w:tcBorders>
      </w:tcPr>
    </w:tblStylePr>
    <w:tblStylePr w:type="swCell">
      <w:tblPr/>
      <w:tcPr>
        <w:tcBorders>
          <w:top w:val="double" w:sz="4" w:space="0" w:color="3F1D5A" w:themeColor="accent1"/>
          <w:right w:val="nil"/>
        </w:tcBorders>
      </w:tcPr>
    </w:tblStylePr>
  </w:style>
  <w:style w:type="character" w:customStyle="1" w:styleId="hgkelc">
    <w:name w:val="hgkelc"/>
    <w:basedOn w:val="DefaultParagraphFont"/>
    <w:rsid w:val="00DB7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8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homassabo.com.au/collections/all-items-men/products/ring-tr2277-637" TargetMode="External"/><Relationship Id="rId18" Type="http://schemas.openxmlformats.org/officeDocument/2006/relationships/hyperlink" Target="https://thomassabo.com.au/collections/watches-men/products/watch-wa0342" TargetMode="External"/><Relationship Id="rId26" Type="http://schemas.openxmlformats.org/officeDocument/2006/relationships/hyperlink" Target="https://thomassabo.com.au/collections/rings-engraving/products/ring-tr2117" TargetMode="External"/><Relationship Id="rId21" Type="http://schemas.openxmlformats.org/officeDocument/2006/relationships/hyperlink" Target="https://thomassabo.com.au/collections/bracelets-and-bangles-women/products/bangle-ar095?lshst=collection" TargetMode="External"/><Relationship Id="rId34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s://thomassabo.com.au/collections/all-items-men/products/bracelet-lba0128" TargetMode="External"/><Relationship Id="rId17" Type="http://schemas.openxmlformats.org/officeDocument/2006/relationships/hyperlink" Target="https://thomassabo.com.au/collections/rings-men/products/ring-tr2249-413-39" TargetMode="External"/><Relationship Id="rId25" Type="http://schemas.openxmlformats.org/officeDocument/2006/relationships/hyperlink" Target="https://thomassabo.com.au/collections/charms-engraving/products/charm-pendant-1706" TargetMode="External"/><Relationship Id="rId33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thomassabo.com.au/collections/rings-men/products/ring-tr2279-001" TargetMode="External"/><Relationship Id="rId20" Type="http://schemas.openxmlformats.org/officeDocument/2006/relationships/hyperlink" Target="https://thomassabo.com.au/collections/lockets-women/products/pendant-pe704" TargetMode="External"/><Relationship Id="rId29" Type="http://schemas.openxmlformats.org/officeDocument/2006/relationships/hyperlink" Target="https://www.flaticon.com/premium-icon/menu_4443135?term=menu&amp;page=1&amp;position=72&amp;page=1&amp;position=72&amp;related_id=4443135&amp;origin=search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igma.com/file/HKGyhpUvBRfmn9apMETORY/Phototype-(Proof)?node-id=0%3A1" TargetMode="External"/><Relationship Id="rId24" Type="http://schemas.openxmlformats.org/officeDocument/2006/relationships/hyperlink" Target="https://thomassabo.com.au/collections/necklaces-engraving/products/necklace-lbke0004-415-12" TargetMode="External"/><Relationship Id="rId32" Type="http://schemas.openxmlformats.org/officeDocument/2006/relationships/footer" Target="footer2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thomassabo.com.au/collections/watches-women/products/watch-set_wa0373-275" TargetMode="External"/><Relationship Id="rId23" Type="http://schemas.openxmlformats.org/officeDocument/2006/relationships/hyperlink" Target="https://thomassabo.com.au/collections/engraved-key-rings/products/key-ring-tag-silver-kr16-637-21" TargetMode="External"/><Relationship Id="rId28" Type="http://schemas.openxmlformats.org/officeDocument/2006/relationships/hyperlink" Target="https://www.flaticon.com/free-icon/profile_3135715?term=profile&amp;page=1&amp;position=5&amp;page=1&amp;position=5&amp;related_id=3135715&amp;origin=search" TargetMode="External"/><Relationship Id="rId36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https://thomassabo.com.au/collections/all-items-men/products/bracelet-lb40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omassabo.com.au/collections/bracelets-and-bangles-women/products/bracelet-ls115-848" TargetMode="External"/><Relationship Id="rId22" Type="http://schemas.openxmlformats.org/officeDocument/2006/relationships/hyperlink" Target="https://thomassabo.com.au/collections/bracelets-engraving/products/bracelet-a1961-413" TargetMode="External"/><Relationship Id="rId27" Type="http://schemas.openxmlformats.org/officeDocument/2006/relationships/hyperlink" Target="https://www.flaticon.com/free-icon/trolley_4290854?term=cart&amp;page=1&amp;position=27&amp;page=1&amp;position=27&amp;related_id=4290854&amp;origin=tag" TargetMode="External"/><Relationship Id="rId30" Type="http://schemas.openxmlformats.org/officeDocument/2006/relationships/header" Target="header1.xml"/><Relationship Id="rId35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30.png"/><Relationship Id="rId3" Type="http://schemas.openxmlformats.org/officeDocument/2006/relationships/image" Target="media/image7.png"/><Relationship Id="rId7" Type="http://schemas.openxmlformats.org/officeDocument/2006/relationships/image" Target="media/image110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6" Type="http://schemas.openxmlformats.org/officeDocument/2006/relationships/image" Target="media/image6.svg"/><Relationship Id="rId11" Type="http://schemas.openxmlformats.org/officeDocument/2006/relationships/image" Target="media/image2.svg"/><Relationship Id="rId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image" Target="media/image8.svg"/><Relationship Id="rId9" Type="http://schemas.openxmlformats.org/officeDocument/2006/relationships/image" Target="media/image120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30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20.png"/><Relationship Id="rId5" Type="http://schemas.openxmlformats.org/officeDocument/2006/relationships/image" Target="media/image5.png"/><Relationship Id="rId10" Type="http://schemas.openxmlformats.org/officeDocument/2006/relationships/image" Target="media/image110.png"/><Relationship Id="rId4" Type="http://schemas.openxmlformats.org/officeDocument/2006/relationships/image" Target="media/image4.svg"/><Relationship Id="rId9" Type="http://schemas.openxmlformats.org/officeDocument/2006/relationships/image" Target="media/image10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Report%20(Executiv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67D0F5D9B64EA2B2E3BE6867172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ECC43-2C3B-470B-AA8E-38FD0E89A45B}"/>
      </w:docPartPr>
      <w:docPartBody>
        <w:p w:rsidR="007C0F92" w:rsidRDefault="00A27320">
          <w:pPr>
            <w:pStyle w:val="E167D0F5D9B64EA2B2E3BE686717286D"/>
          </w:pPr>
          <w:r w:rsidRPr="008A25CD">
            <w:rPr>
              <w:b/>
              <w:sz w:val="60"/>
              <w:szCs w:val="60"/>
            </w:rPr>
            <w:t>Type the document title</w:t>
          </w:r>
        </w:p>
      </w:docPartBody>
    </w:docPart>
    <w:docPart>
      <w:docPartPr>
        <w:name w:val="56F5E869A66340A79D909E151333A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D1456-4FDD-45C7-8A75-C5E6D7113D34}"/>
      </w:docPartPr>
      <w:docPartBody>
        <w:p w:rsidR="007C0F92" w:rsidRDefault="00A27320">
          <w:pPr>
            <w:pStyle w:val="56F5E869A66340A79D909E151333A74E"/>
          </w:pPr>
          <w:r>
            <w:t>Type the document subtitle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3D"/>
    <w:rsid w:val="00175361"/>
    <w:rsid w:val="001C2B83"/>
    <w:rsid w:val="00272941"/>
    <w:rsid w:val="0029716D"/>
    <w:rsid w:val="00346D5C"/>
    <w:rsid w:val="00363825"/>
    <w:rsid w:val="005E471C"/>
    <w:rsid w:val="006C2064"/>
    <w:rsid w:val="0072373D"/>
    <w:rsid w:val="007C0F92"/>
    <w:rsid w:val="007D0DF2"/>
    <w:rsid w:val="00A27320"/>
    <w:rsid w:val="00A52FF9"/>
    <w:rsid w:val="00C2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67D0F5D9B64EA2B2E3BE686717286D">
    <w:name w:val="E167D0F5D9B64EA2B2E3BE686717286D"/>
  </w:style>
  <w:style w:type="paragraph" w:customStyle="1" w:styleId="56F5E869A66340A79D909E151333A74E">
    <w:name w:val="56F5E869A66340A79D909E151333A7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1688DB-A3BB-48F2-8998-C25AE8176C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9CA3CB-B258-4656-B13F-C282AC27B6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B392F0-2E8B-48A9-964E-E0437DD508A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454E31E0-8CDD-4EA3-A445-F9056409D4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design).dotx</Template>
  <TotalTime>0</TotalTime>
  <Pages>3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COSC2653
User-Centered Design</vt:lpstr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COSC2653
User-Centered Design</dc:title>
  <dc:subject>COSC2653 - Assignment 2 – Part 2
06/03/2022</dc:subject>
  <dc:creator/>
  <cp:lastModifiedBy/>
  <cp:revision>1</cp:revision>
  <dcterms:created xsi:type="dcterms:W3CDTF">2022-01-16T11:19:00Z</dcterms:created>
  <dcterms:modified xsi:type="dcterms:W3CDTF">2022-03-06T12:17:00Z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